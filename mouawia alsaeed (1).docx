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5D5" w:themeColor="accent3" w:themeTint="66"/>
  <w:body>
    <w:tbl>
      <w:tblPr>
        <w:tblW w:w="0" w:type="auto"/>
        <w:shd w:val="clear" w:color="auto" w:fill="F2F2F2" w:themeFill="background1" w:themeFillShade="F2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Tr="00450415">
        <w:trPr>
          <w:trHeight w:val="4410"/>
        </w:trPr>
        <w:tc>
          <w:tcPr>
            <w:tcW w:w="3600" w:type="dxa"/>
            <w:shd w:val="clear" w:color="auto" w:fill="F2F2F2" w:themeFill="background1" w:themeFillShade="F2"/>
            <w:vAlign w:val="bottom"/>
          </w:tcPr>
          <w:p w:rsidR="001B2ABD" w:rsidRDefault="00614FDC" w:rsidP="001B2ABD">
            <w:pPr>
              <w:tabs>
                <w:tab w:val="left" w:pos="990"/>
              </w:tabs>
              <w:jc w:val="center"/>
            </w:pPr>
            <w:bookmarkStart w:id="0" w:name="_GoBack"/>
            <w:r>
              <w:rPr>
                <w:noProof/>
                <w:lang w:val="en-MY" w:eastAsia="en-MY"/>
              </w:rPr>
              <w:drawing>
                <wp:anchor distT="0" distB="0" distL="114300" distR="114300" simplePos="0" relativeHeight="251658240" behindDoc="1" locked="0" layoutInCell="1" allowOverlap="1" wp14:anchorId="590A46A6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574040</wp:posOffset>
                  </wp:positionV>
                  <wp:extent cx="1795145" cy="1676400"/>
                  <wp:effectExtent l="95250" t="95250" r="90805" b="57150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humbnail_IMG_20190527_133807.jpg"/>
                          <pic:cNvPicPr/>
                        </pic:nvPicPr>
                        <pic:blipFill>
                          <a:blip r:embed="rId10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145" cy="1676400"/>
                          </a:xfrm>
                          <a:prstGeom prst="roundRect">
                            <a:avLst>
                              <a:gd name="adj" fmla="val 4167"/>
                            </a:avLst>
                          </a:prstGeom>
                          <a:solidFill>
                            <a:srgbClr val="FFFFFF"/>
                          </a:solidFill>
                          <a:ln w="76200" cap="sq">
                            <a:solidFill>
                              <a:srgbClr val="EAEAEA"/>
                            </a:solidFill>
                            <a:miter lim="800000"/>
                          </a:ln>
                          <a:effectLst>
                            <a:reflection blurRad="12700" stA="33000" endPos="28000" dist="5000" dir="5400000" sy="-100000" algn="bl" rotWithShape="0"/>
                          </a:effectLst>
                          <a:scene3d>
                            <a:camera prst="orthographicFront"/>
                            <a:lightRig rig="threePt" dir="t">
                              <a:rot lat="0" lon="0" rev="2700000"/>
                            </a:lightRig>
                          </a:scene3d>
                          <a:sp3d contourW="6350">
                            <a:bevelT h="38100"/>
                            <a:contourClr>
                              <a:srgbClr val="C0C0C0"/>
                            </a:contourClr>
                          </a:sp3d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shd w:val="clear" w:color="auto" w:fill="F2F2F2" w:themeFill="background1" w:themeFillShade="F2"/>
            <w:vAlign w:val="bottom"/>
          </w:tcPr>
          <w:p w:rsidR="00614FDC" w:rsidRPr="002F2045" w:rsidRDefault="00F43A29" w:rsidP="00614FDC">
            <w:pPr>
              <w:pStyle w:val="Title"/>
              <w:rPr>
                <w:szCs w:val="96"/>
              </w:rPr>
            </w:pPr>
            <w:r w:rsidRPr="002F2045">
              <w:rPr>
                <w:szCs w:val="96"/>
              </w:rPr>
              <w:t>mouawia</w:t>
            </w:r>
            <w:r w:rsidR="00614FDC" w:rsidRPr="002F2045">
              <w:rPr>
                <w:szCs w:val="96"/>
              </w:rPr>
              <w:t xml:space="preserve"> alsaeed</w:t>
            </w:r>
          </w:p>
          <w:p w:rsidR="001B2ABD" w:rsidRDefault="00614FDC" w:rsidP="001B2ABD">
            <w:pPr>
              <w:pStyle w:val="Subtitle"/>
            </w:pPr>
            <w:r w:rsidRPr="00B71AE9">
              <w:rPr>
                <w:spacing w:val="127"/>
                <w:w w:val="100"/>
              </w:rPr>
              <w:t>Lecture</w:t>
            </w:r>
            <w:r w:rsidRPr="00B71AE9">
              <w:rPr>
                <w:spacing w:val="5"/>
                <w:w w:val="100"/>
              </w:rPr>
              <w:t>r</w:t>
            </w:r>
          </w:p>
        </w:tc>
      </w:tr>
      <w:tr w:rsidR="001B2ABD" w:rsidTr="00450415">
        <w:tc>
          <w:tcPr>
            <w:tcW w:w="3600" w:type="dxa"/>
            <w:shd w:val="clear" w:color="auto" w:fill="F2F2F2" w:themeFill="background1" w:themeFillShade="F2"/>
          </w:tcPr>
          <w:bookmarkEnd w:id="0" w:displacedByCustomXml="next"/>
          <w:sdt>
            <w:sdtPr>
              <w:id w:val="-1711873194"/>
              <w:placeholder>
                <w:docPart w:val="88F1C5835B2C48B8AA4577818C623292"/>
              </w:placeholder>
              <w:temporary/>
              <w:showingPlcHdr/>
              <w15:appearance w15:val="hidden"/>
            </w:sdtPr>
            <w:sdtEndPr/>
            <w:sdtContent>
              <w:p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036450" w:rsidRDefault="001A3B0E" w:rsidP="00036450">
            <w:r>
              <w:t>Experienced</w:t>
            </w:r>
            <w:r w:rsidR="00EF7656">
              <w:t xml:space="preserve"> in different method of teaching people at different levels and </w:t>
            </w:r>
            <w:r w:rsidR="00450415">
              <w:t xml:space="preserve">professional of </w:t>
            </w:r>
          </w:p>
          <w:sdt>
            <w:sdtPr>
              <w:id w:val="-1954003311"/>
              <w:placeholder>
                <w:docPart w:val="079F41EF26C84E289EDF0AE1FEC8FDA8"/>
              </w:placeholder>
              <w:temporary/>
              <w:showingPlcHdr/>
              <w15:appearance w15:val="hidden"/>
            </w:sdtPr>
            <w:sdtEndPr/>
            <w:sdtContent>
              <w:p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20B31D1608EB415EB19A172FFE97AABC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PHONE:</w:t>
                </w:r>
              </w:p>
            </w:sdtContent>
          </w:sdt>
          <w:p w:rsidR="004D3011" w:rsidRDefault="001B699B" w:rsidP="004D3011">
            <w:r>
              <w:t>+60172936351</w:t>
            </w:r>
          </w:p>
          <w:p w:rsidR="004D3011" w:rsidRDefault="004D3011" w:rsidP="004D3011"/>
          <w:sdt>
            <w:sdtPr>
              <w:id w:val="-240260293"/>
              <w:placeholder>
                <w:docPart w:val="6D29F6D9B3654E108814ADB9C75A7034"/>
              </w:placeholder>
              <w:temporary/>
              <w:showingPlcHdr/>
              <w15:appearance w15:val="hidden"/>
            </w:sdtPr>
            <w:sdtEndPr/>
            <w:sdtContent>
              <w:p w:rsidR="004D3011" w:rsidRDefault="004D3011" w:rsidP="004D3011">
                <w:r w:rsidRPr="004D3011">
                  <w:t>EMAIL:</w:t>
                </w:r>
              </w:p>
            </w:sdtContent>
          </w:sdt>
          <w:p w:rsidR="00036450" w:rsidRPr="00E4381A" w:rsidRDefault="001B699B" w:rsidP="004D3011">
            <w:pPr>
              <w:rPr>
                <w:rStyle w:val="Hyperlink"/>
              </w:rPr>
            </w:pPr>
            <w:r>
              <w:t>mouawiaalsaeed@icloud.com</w:t>
            </w:r>
          </w:p>
          <w:sdt>
            <w:sdtPr>
              <w:id w:val="-1444214663"/>
              <w:placeholder>
                <w:docPart w:val="59583DDB81144E4DB146367E6C2766DE"/>
              </w:placeholder>
              <w:temporary/>
              <w:showingPlcHdr/>
              <w15:appearance w15:val="hidden"/>
            </w:sdtPr>
            <w:sdtEndPr/>
            <w:sdtContent>
              <w:p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:rsidR="004D3011" w:rsidRDefault="002F2045" w:rsidP="004D3011">
            <w:r>
              <w:t>Basketball</w:t>
            </w:r>
            <w:r w:rsidR="001B699B">
              <w:t>#1</w:t>
            </w:r>
          </w:p>
          <w:p w:rsidR="004D3011" w:rsidRDefault="002F2045" w:rsidP="004D3011">
            <w:r>
              <w:t>Swimming</w:t>
            </w:r>
            <w:r w:rsidR="001B699B">
              <w:t xml:space="preserve"> #2</w:t>
            </w:r>
          </w:p>
          <w:p w:rsidR="004D3011" w:rsidRDefault="001B699B" w:rsidP="004D3011">
            <w:r>
              <w:t>Reading #3</w:t>
            </w:r>
          </w:p>
          <w:p w:rsidR="004D3011" w:rsidRDefault="001B699B" w:rsidP="004D3011">
            <w:r>
              <w:t>Horse riding #4</w:t>
            </w:r>
          </w:p>
          <w:p w:rsidR="001B699B" w:rsidRDefault="001B699B" w:rsidP="004D3011">
            <w:r>
              <w:t>Singing #5</w:t>
            </w:r>
          </w:p>
          <w:p w:rsidR="001A3B0E" w:rsidRDefault="001A3B0E" w:rsidP="004D3011"/>
          <w:p w:rsidR="001A3B0E" w:rsidRPr="00EF7656" w:rsidRDefault="001A3B0E" w:rsidP="004D3011">
            <w:pPr>
              <w:rPr>
                <w:b/>
                <w:color w:val="A5A5A5" w:themeColor="accent1" w:themeShade="BF"/>
                <w:sz w:val="22"/>
              </w:rPr>
            </w:pPr>
            <w:r w:rsidRPr="00EF7656">
              <w:rPr>
                <w:b/>
                <w:color w:val="A5A5A5" w:themeColor="accent1" w:themeShade="BF"/>
                <w:sz w:val="22"/>
              </w:rPr>
              <w:t xml:space="preserve">Languages </w:t>
            </w:r>
          </w:p>
          <w:p w:rsidR="00EF7656" w:rsidRDefault="00EF7656" w:rsidP="004D3011"/>
          <w:p w:rsidR="001A3B0E" w:rsidRDefault="001A3B0E" w:rsidP="004D3011">
            <w:r>
              <w:t xml:space="preserve">Arabic- native </w:t>
            </w:r>
          </w:p>
          <w:p w:rsidR="001A3B0E" w:rsidRDefault="001A3B0E" w:rsidP="004D3011">
            <w:r>
              <w:t>English</w:t>
            </w:r>
            <w:r w:rsidR="00EF7656">
              <w:t xml:space="preserve">- </w:t>
            </w:r>
            <w:r>
              <w:t>very good</w:t>
            </w:r>
          </w:p>
          <w:p w:rsidR="001A3B0E" w:rsidRDefault="001A3B0E" w:rsidP="004D3011">
            <w:r>
              <w:t>Turkish</w:t>
            </w:r>
            <w:r w:rsidR="00EF7656">
              <w:t xml:space="preserve">- good </w:t>
            </w:r>
          </w:p>
          <w:p w:rsidR="00EF7656" w:rsidRDefault="00EF7656" w:rsidP="004D3011">
            <w:r>
              <w:t>Malay- good</w:t>
            </w:r>
          </w:p>
          <w:p w:rsidR="00EF7656" w:rsidRDefault="00EF7656" w:rsidP="004D3011">
            <w:r>
              <w:t>French- basic</w:t>
            </w:r>
          </w:p>
          <w:p w:rsidR="00EF7656" w:rsidRPr="004D3011" w:rsidRDefault="00EF7656" w:rsidP="004D3011">
            <w:r>
              <w:t xml:space="preserve">Mandarin- learning </w:t>
            </w:r>
          </w:p>
        </w:tc>
        <w:tc>
          <w:tcPr>
            <w:tcW w:w="720" w:type="dxa"/>
            <w:shd w:val="clear" w:color="auto" w:fill="F2F2F2" w:themeFill="background1" w:themeFillShade="F2"/>
          </w:tcPr>
          <w:p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shd w:val="clear" w:color="auto" w:fill="F2F2F2" w:themeFill="background1" w:themeFillShade="F2"/>
          </w:tcPr>
          <w:sdt>
            <w:sdtPr>
              <w:id w:val="1049110328"/>
              <w:placeholder>
                <w:docPart w:val="F9EE0BA4D01E49E89051054ECFDD5782"/>
              </w:placeholder>
              <w:temporary/>
              <w:showingPlcHdr/>
              <w15:appearance w15:val="hidden"/>
            </w:sdtPr>
            <w:sdtEndPr/>
            <w:sdtContent>
              <w:p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036450" w:rsidRPr="00036450" w:rsidRDefault="001B699B" w:rsidP="00B359E4">
            <w:pPr>
              <w:pStyle w:val="Heading4"/>
            </w:pPr>
            <w:r>
              <w:t>Damascus University</w:t>
            </w:r>
          </w:p>
          <w:p w:rsidR="00036450" w:rsidRPr="00B359E4" w:rsidRDefault="001B699B" w:rsidP="00B359E4">
            <w:pPr>
              <w:pStyle w:val="Date"/>
            </w:pPr>
            <w:r>
              <w:t>2009</w:t>
            </w:r>
            <w:r w:rsidR="00036450" w:rsidRPr="00B359E4">
              <w:t xml:space="preserve"> - </w:t>
            </w:r>
            <w:r>
              <w:t>2013</w:t>
            </w:r>
          </w:p>
          <w:p w:rsidR="00036450" w:rsidRDefault="00B51F53" w:rsidP="00036450">
            <w:r>
              <w:t>Bachelor of Arabic Language, one of the top 10 student of my university with CGPA 3.92</w:t>
            </w:r>
          </w:p>
          <w:p w:rsidR="001A3B0E" w:rsidRDefault="001A3B0E" w:rsidP="00036450"/>
          <w:p w:rsidR="00036450" w:rsidRPr="00B359E4" w:rsidRDefault="00B51F53" w:rsidP="00B359E4">
            <w:pPr>
              <w:pStyle w:val="Heading4"/>
            </w:pPr>
            <w:r>
              <w:t xml:space="preserve">Al kawakibi high school </w:t>
            </w:r>
          </w:p>
          <w:p w:rsidR="00036450" w:rsidRPr="00B359E4" w:rsidRDefault="00B51F53" w:rsidP="00B359E4">
            <w:pPr>
              <w:pStyle w:val="Date"/>
            </w:pPr>
            <w:r>
              <w:t>2009</w:t>
            </w:r>
            <w:r w:rsidR="00036450" w:rsidRPr="00B359E4">
              <w:t xml:space="preserve"> </w:t>
            </w:r>
          </w:p>
          <w:p w:rsidR="002F2045" w:rsidRDefault="002F2045" w:rsidP="00036450">
            <w:r>
              <w:t>Baccalaureate Scientific Branch with Excellent results</w:t>
            </w:r>
            <w:r w:rsidR="00B51F53">
              <w:t xml:space="preserve"> </w:t>
            </w:r>
          </w:p>
          <w:p w:rsidR="001A3B0E" w:rsidRDefault="001A3B0E" w:rsidP="00036450"/>
          <w:p w:rsidR="002F2045" w:rsidRPr="002F2045" w:rsidRDefault="002F2045" w:rsidP="00036450">
            <w:pPr>
              <w:rPr>
                <w:b/>
              </w:rPr>
            </w:pPr>
            <w:r w:rsidRPr="002F2045">
              <w:rPr>
                <w:b/>
              </w:rPr>
              <w:t>Xiamen University Malaysia</w:t>
            </w:r>
          </w:p>
          <w:p w:rsidR="002F2045" w:rsidRDefault="002F2045" w:rsidP="00036450">
            <w:r>
              <w:t xml:space="preserve">2018- present </w:t>
            </w:r>
          </w:p>
          <w:p w:rsidR="002F2045" w:rsidRDefault="002F2045" w:rsidP="00036450">
            <w:r>
              <w:t xml:space="preserve">Bachelor of Computer Science and Technology </w:t>
            </w:r>
          </w:p>
          <w:sdt>
            <w:sdtPr>
              <w:id w:val="1001553383"/>
              <w:placeholder>
                <w:docPart w:val="28557086CAF0458ABE9497B83EBE465F"/>
              </w:placeholder>
              <w:temporary/>
              <w:showingPlcHdr/>
              <w15:appearance w15:val="hidden"/>
            </w:sdtPr>
            <w:sdtEndPr/>
            <w:sdtContent>
              <w:p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036450" w:rsidRDefault="00B51F53" w:rsidP="00B359E4">
            <w:pPr>
              <w:pStyle w:val="Heading4"/>
              <w:rPr>
                <w:bCs/>
              </w:rPr>
            </w:pPr>
            <w:r>
              <w:t>Al mahaini Hospital</w:t>
            </w:r>
            <w:r w:rsidR="002F2045">
              <w:t>, Syria, Damascus-</w:t>
            </w:r>
            <w:r>
              <w:t xml:space="preserve">Receptionist </w:t>
            </w:r>
          </w:p>
          <w:p w:rsidR="00036450" w:rsidRPr="00036450" w:rsidRDefault="00B51F53" w:rsidP="00B359E4">
            <w:pPr>
              <w:pStyle w:val="Date"/>
            </w:pPr>
            <w:r>
              <w:t>2009</w:t>
            </w:r>
            <w:r w:rsidR="00036450" w:rsidRPr="00036450">
              <w:t>–</w:t>
            </w:r>
            <w:r>
              <w:t>2011</w:t>
            </w:r>
          </w:p>
          <w:p w:rsidR="00036450" w:rsidRDefault="00B51F53" w:rsidP="00036450">
            <w:r>
              <w:t>I worked as a night manager, admission section and accounting department.</w:t>
            </w:r>
          </w:p>
          <w:p w:rsidR="004D3011" w:rsidRDefault="004D3011" w:rsidP="00036450"/>
          <w:p w:rsidR="004D3011" w:rsidRPr="004D3011" w:rsidRDefault="00B51F53" w:rsidP="00B359E4">
            <w:pPr>
              <w:pStyle w:val="Heading4"/>
              <w:rPr>
                <w:bCs/>
              </w:rPr>
            </w:pPr>
            <w:r>
              <w:t>M</w:t>
            </w:r>
            <w:r w:rsidR="001A3B0E">
              <w:t>a</w:t>
            </w:r>
            <w:r>
              <w:t>rcan</w:t>
            </w:r>
            <w:r w:rsidR="004D3011" w:rsidRPr="004D3011">
              <w:t xml:space="preserve"> </w:t>
            </w:r>
            <w:r w:rsidR="002F2045">
              <w:t>Estimate Office Turkey, Istanbul -</w:t>
            </w:r>
            <w:r>
              <w:t>T</w:t>
            </w:r>
            <w:r w:rsidR="002F2045">
              <w:t>ranslator</w:t>
            </w:r>
          </w:p>
          <w:p w:rsidR="004D3011" w:rsidRPr="004D3011" w:rsidRDefault="002F2045" w:rsidP="00B359E4">
            <w:pPr>
              <w:pStyle w:val="Date"/>
            </w:pPr>
            <w:r>
              <w:t>2013</w:t>
            </w:r>
          </w:p>
          <w:p w:rsidR="004D3011" w:rsidRPr="004D3011" w:rsidRDefault="002F2045" w:rsidP="004D3011">
            <w:r>
              <w:t>I worked as a translator in 3 languages Arabic Turkish and English.</w:t>
            </w:r>
            <w:r w:rsidR="00036450" w:rsidRPr="004D3011">
              <w:t xml:space="preserve"> </w:t>
            </w:r>
          </w:p>
          <w:p w:rsidR="004D3011" w:rsidRDefault="004D3011" w:rsidP="00036450"/>
          <w:p w:rsidR="004D3011" w:rsidRPr="004D3011" w:rsidRDefault="002F2045" w:rsidP="00B359E4">
            <w:pPr>
              <w:pStyle w:val="Heading4"/>
              <w:rPr>
                <w:bCs/>
              </w:rPr>
            </w:pPr>
            <w:r>
              <w:t>Brainy Brunch School, Malaysia</w:t>
            </w:r>
            <w:r w:rsidR="004D3011" w:rsidRPr="004D3011">
              <w:t xml:space="preserve"> </w:t>
            </w:r>
            <w:r>
              <w:t>-Teacher</w:t>
            </w:r>
          </w:p>
          <w:p w:rsidR="004D3011" w:rsidRPr="004D3011" w:rsidRDefault="002F2045" w:rsidP="00B359E4">
            <w:pPr>
              <w:pStyle w:val="Date"/>
            </w:pPr>
            <w:r>
              <w:t>2013</w:t>
            </w:r>
            <w:r w:rsidR="004D3011" w:rsidRPr="004D3011">
              <w:t>–</w:t>
            </w:r>
            <w:r>
              <w:t>present</w:t>
            </w:r>
          </w:p>
          <w:p w:rsidR="004D3011" w:rsidRPr="004D3011" w:rsidRDefault="002F2045" w:rsidP="004D3011">
            <w:r>
              <w:t>Arabic and Language Teacher for over than 7 years</w:t>
            </w:r>
            <w:r w:rsidR="001A3B0E">
              <w:t>.</w:t>
            </w:r>
          </w:p>
          <w:p w:rsidR="004D3011" w:rsidRDefault="004D3011" w:rsidP="00036450"/>
          <w:sdt>
            <w:sdtPr>
              <w:id w:val="1669594239"/>
              <w:placeholder>
                <w:docPart w:val="761FCF4465C645DF9690B6A9DF29461D"/>
              </w:placeholder>
              <w:temporary/>
              <w:showingPlcHdr/>
              <w15:appearance w15:val="hidden"/>
            </w:sdtPr>
            <w:sdtEndPr/>
            <w:sdtContent>
              <w:p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  <w:lang w:val="en-MY" w:eastAsia="en-MY"/>
              </w:rPr>
              <w:drawing>
                <wp:inline distT="0" distB="0" distL="0" distR="0" wp14:anchorId="5AFFFF85" wp14:editId="29FA67EF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:rsidR="0043117B" w:rsidRDefault="00A41DFD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DFD" w:rsidRDefault="00A41DFD" w:rsidP="000C45FF">
      <w:r>
        <w:separator/>
      </w:r>
    </w:p>
  </w:endnote>
  <w:endnote w:type="continuationSeparator" w:id="0">
    <w:p w:rsidR="00A41DFD" w:rsidRDefault="00A41DFD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DFD" w:rsidRDefault="00A41DFD" w:rsidP="000C45FF">
      <w:r>
        <w:separator/>
      </w:r>
    </w:p>
  </w:footnote>
  <w:footnote w:type="continuationSeparator" w:id="0">
    <w:p w:rsidR="00A41DFD" w:rsidRDefault="00A41DFD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MY" w:eastAsia="en-MY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A29"/>
    <w:rsid w:val="00036450"/>
    <w:rsid w:val="00094499"/>
    <w:rsid w:val="000C45FF"/>
    <w:rsid w:val="000E3FD1"/>
    <w:rsid w:val="00112054"/>
    <w:rsid w:val="00143B2A"/>
    <w:rsid w:val="001525E1"/>
    <w:rsid w:val="00180329"/>
    <w:rsid w:val="0019001F"/>
    <w:rsid w:val="001A3B0E"/>
    <w:rsid w:val="001A74A5"/>
    <w:rsid w:val="001B2ABD"/>
    <w:rsid w:val="001B699B"/>
    <w:rsid w:val="001E0391"/>
    <w:rsid w:val="001E1759"/>
    <w:rsid w:val="001F1ECC"/>
    <w:rsid w:val="002400EB"/>
    <w:rsid w:val="00256CF7"/>
    <w:rsid w:val="00281FD5"/>
    <w:rsid w:val="002F2045"/>
    <w:rsid w:val="0030481B"/>
    <w:rsid w:val="003156FC"/>
    <w:rsid w:val="003254B5"/>
    <w:rsid w:val="0037121F"/>
    <w:rsid w:val="003A6B7D"/>
    <w:rsid w:val="003B06CA"/>
    <w:rsid w:val="004071FC"/>
    <w:rsid w:val="00445947"/>
    <w:rsid w:val="00450415"/>
    <w:rsid w:val="004813B3"/>
    <w:rsid w:val="00496591"/>
    <w:rsid w:val="004C63E4"/>
    <w:rsid w:val="004D3011"/>
    <w:rsid w:val="005262AC"/>
    <w:rsid w:val="005E39D5"/>
    <w:rsid w:val="00600670"/>
    <w:rsid w:val="00614FDC"/>
    <w:rsid w:val="0062123A"/>
    <w:rsid w:val="00646E75"/>
    <w:rsid w:val="006771D0"/>
    <w:rsid w:val="00715FCB"/>
    <w:rsid w:val="00743101"/>
    <w:rsid w:val="007775E1"/>
    <w:rsid w:val="007867A0"/>
    <w:rsid w:val="007927F5"/>
    <w:rsid w:val="00802CA0"/>
    <w:rsid w:val="009260CD"/>
    <w:rsid w:val="00952C25"/>
    <w:rsid w:val="00A2118D"/>
    <w:rsid w:val="00A41DFD"/>
    <w:rsid w:val="00AD76E2"/>
    <w:rsid w:val="00B20152"/>
    <w:rsid w:val="00B359E4"/>
    <w:rsid w:val="00B51F53"/>
    <w:rsid w:val="00B57D98"/>
    <w:rsid w:val="00B70850"/>
    <w:rsid w:val="00B71AE9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25A26"/>
    <w:rsid w:val="00E4381A"/>
    <w:rsid w:val="00E55D74"/>
    <w:rsid w:val="00EF7656"/>
    <w:rsid w:val="00F43A29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DDDDDD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A5A5A5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858585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A5A5A5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614FDC"/>
    <w:pPr>
      <w:spacing w:after="200"/>
    </w:pPr>
    <w:rPr>
      <w:i/>
      <w:iCs/>
      <w:color w:val="000000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533-Engineering\AppData\Roaming\Microsoft\Templates\Blue%20grey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Skill #5</c:v>
                </c:pt>
                <c:pt idx="1">
                  <c:v>Skill #4</c:v>
                </c:pt>
                <c:pt idx="2">
                  <c:v>Skill #3</c:v>
                </c:pt>
                <c:pt idx="3">
                  <c:v>Skill #2</c:v>
                </c:pt>
                <c:pt idx="4">
                  <c:v>Skill #1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8F1C5835B2C48B8AA4577818C6232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733D6-024B-4DA3-8916-0FDBFA6E0C69}"/>
      </w:docPartPr>
      <w:docPartBody>
        <w:p w:rsidR="00B92951" w:rsidRDefault="00B3234E">
          <w:pPr>
            <w:pStyle w:val="88F1C5835B2C48B8AA4577818C623292"/>
          </w:pPr>
          <w:r w:rsidRPr="00D5459D">
            <w:t>Profile</w:t>
          </w:r>
        </w:p>
      </w:docPartBody>
    </w:docPart>
    <w:docPart>
      <w:docPartPr>
        <w:name w:val="079F41EF26C84E289EDF0AE1FEC8F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52F65-DC58-41B9-97E2-328DD427F118}"/>
      </w:docPartPr>
      <w:docPartBody>
        <w:p w:rsidR="00B92951" w:rsidRDefault="00B3234E">
          <w:pPr>
            <w:pStyle w:val="079F41EF26C84E289EDF0AE1FEC8FDA8"/>
          </w:pPr>
          <w:r w:rsidRPr="00CB0055">
            <w:t>Contact</w:t>
          </w:r>
        </w:p>
      </w:docPartBody>
    </w:docPart>
    <w:docPart>
      <w:docPartPr>
        <w:name w:val="20B31D1608EB415EB19A172FFE97A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61A39-DF6A-4E86-8895-0E4CEBAE04C8}"/>
      </w:docPartPr>
      <w:docPartBody>
        <w:p w:rsidR="00B92951" w:rsidRDefault="00B3234E">
          <w:pPr>
            <w:pStyle w:val="20B31D1608EB415EB19A172FFE97AABC"/>
          </w:pPr>
          <w:r w:rsidRPr="004D3011">
            <w:t>PHONE:</w:t>
          </w:r>
        </w:p>
      </w:docPartBody>
    </w:docPart>
    <w:docPart>
      <w:docPartPr>
        <w:name w:val="6D29F6D9B3654E108814ADB9C75A7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83D2F-DE9B-4DCF-890D-1501A1169A3E}"/>
      </w:docPartPr>
      <w:docPartBody>
        <w:p w:rsidR="00B92951" w:rsidRDefault="00B3234E">
          <w:pPr>
            <w:pStyle w:val="6D29F6D9B3654E108814ADB9C75A7034"/>
          </w:pPr>
          <w:r w:rsidRPr="004D3011">
            <w:t>EMAIL:</w:t>
          </w:r>
        </w:p>
      </w:docPartBody>
    </w:docPart>
    <w:docPart>
      <w:docPartPr>
        <w:name w:val="59583DDB81144E4DB146367E6C276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5409C-085F-4308-BD74-0FB37B4FDB4C}"/>
      </w:docPartPr>
      <w:docPartBody>
        <w:p w:rsidR="00B92951" w:rsidRDefault="00B3234E">
          <w:pPr>
            <w:pStyle w:val="59583DDB81144E4DB146367E6C2766DE"/>
          </w:pPr>
          <w:r w:rsidRPr="00CB0055">
            <w:t>Hobbies</w:t>
          </w:r>
        </w:p>
      </w:docPartBody>
    </w:docPart>
    <w:docPart>
      <w:docPartPr>
        <w:name w:val="F9EE0BA4D01E49E89051054ECFDD57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BEBBE2-5E99-4437-A1CF-48E0F8D8F707}"/>
      </w:docPartPr>
      <w:docPartBody>
        <w:p w:rsidR="00B92951" w:rsidRDefault="00B3234E">
          <w:pPr>
            <w:pStyle w:val="F9EE0BA4D01E49E89051054ECFDD5782"/>
          </w:pPr>
          <w:r w:rsidRPr="00036450">
            <w:t>EDUCATION</w:t>
          </w:r>
        </w:p>
      </w:docPartBody>
    </w:docPart>
    <w:docPart>
      <w:docPartPr>
        <w:name w:val="28557086CAF0458ABE9497B83EBE46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7C9EE-D951-44D7-85DE-D2A67637D935}"/>
      </w:docPartPr>
      <w:docPartBody>
        <w:p w:rsidR="00B92951" w:rsidRDefault="00B3234E">
          <w:pPr>
            <w:pStyle w:val="28557086CAF0458ABE9497B83EBE465F"/>
          </w:pPr>
          <w:r w:rsidRPr="00036450">
            <w:t>WORK EXPERIENCE</w:t>
          </w:r>
        </w:p>
      </w:docPartBody>
    </w:docPart>
    <w:docPart>
      <w:docPartPr>
        <w:name w:val="761FCF4465C645DF9690B6A9DF294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2B770B-BABE-49CF-B267-9C869062FFF1}"/>
      </w:docPartPr>
      <w:docPartBody>
        <w:p w:rsidR="00B92951" w:rsidRDefault="00B3234E">
          <w:pPr>
            <w:pStyle w:val="761FCF4465C645DF9690B6A9DF29461D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2C5"/>
    <w:rsid w:val="007A12C5"/>
    <w:rsid w:val="009D7EBC"/>
    <w:rsid w:val="00B3234E"/>
    <w:rsid w:val="00B9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7A12C5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03B436A6E64C2E8820F910B3D66CA3">
    <w:name w:val="AF03B436A6E64C2E8820F910B3D66CA3"/>
  </w:style>
  <w:style w:type="paragraph" w:customStyle="1" w:styleId="16675AA6BF3A4AC382E31C317C317EF6">
    <w:name w:val="16675AA6BF3A4AC382E31C317C317EF6"/>
  </w:style>
  <w:style w:type="paragraph" w:customStyle="1" w:styleId="88F1C5835B2C48B8AA4577818C623292">
    <w:name w:val="88F1C5835B2C48B8AA4577818C623292"/>
  </w:style>
  <w:style w:type="paragraph" w:customStyle="1" w:styleId="E0E4CC10F7EC4F6B95CF3E4D227150EB">
    <w:name w:val="E0E4CC10F7EC4F6B95CF3E4D227150EB"/>
  </w:style>
  <w:style w:type="paragraph" w:customStyle="1" w:styleId="079F41EF26C84E289EDF0AE1FEC8FDA8">
    <w:name w:val="079F41EF26C84E289EDF0AE1FEC8FDA8"/>
  </w:style>
  <w:style w:type="paragraph" w:customStyle="1" w:styleId="20B31D1608EB415EB19A172FFE97AABC">
    <w:name w:val="20B31D1608EB415EB19A172FFE97AABC"/>
  </w:style>
  <w:style w:type="paragraph" w:customStyle="1" w:styleId="3E56E6CEEE7B4FDFB001069A10A43BA3">
    <w:name w:val="3E56E6CEEE7B4FDFB001069A10A43BA3"/>
  </w:style>
  <w:style w:type="paragraph" w:customStyle="1" w:styleId="B06EE99F61644237ABBC99245CCA4F41">
    <w:name w:val="B06EE99F61644237ABBC99245CCA4F41"/>
  </w:style>
  <w:style w:type="paragraph" w:customStyle="1" w:styleId="CF1B5E632E1842CE95AAEA3E8E104741">
    <w:name w:val="CF1B5E632E1842CE95AAEA3E8E104741"/>
  </w:style>
  <w:style w:type="paragraph" w:customStyle="1" w:styleId="6D29F6D9B3654E108814ADB9C75A7034">
    <w:name w:val="6D29F6D9B3654E108814ADB9C75A703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29A8013E28749D1BFF2499B743CCE68">
    <w:name w:val="C29A8013E28749D1BFF2499B743CCE68"/>
  </w:style>
  <w:style w:type="paragraph" w:customStyle="1" w:styleId="59583DDB81144E4DB146367E6C2766DE">
    <w:name w:val="59583DDB81144E4DB146367E6C2766DE"/>
  </w:style>
  <w:style w:type="paragraph" w:customStyle="1" w:styleId="37F2B25A1C97448283C4C8CC9738A354">
    <w:name w:val="37F2B25A1C97448283C4C8CC9738A354"/>
  </w:style>
  <w:style w:type="paragraph" w:customStyle="1" w:styleId="D84D2C58455B478DAE160AC61A7F9A81">
    <w:name w:val="D84D2C58455B478DAE160AC61A7F9A81"/>
  </w:style>
  <w:style w:type="paragraph" w:customStyle="1" w:styleId="E9CB4FCFD4FA4B14A3F9350EE2406635">
    <w:name w:val="E9CB4FCFD4FA4B14A3F9350EE2406635"/>
  </w:style>
  <w:style w:type="paragraph" w:customStyle="1" w:styleId="7A9712637DEA4C25B93D73D8B088737F">
    <w:name w:val="7A9712637DEA4C25B93D73D8B088737F"/>
  </w:style>
  <w:style w:type="paragraph" w:customStyle="1" w:styleId="F9EE0BA4D01E49E89051054ECFDD5782">
    <w:name w:val="F9EE0BA4D01E49E89051054ECFDD5782"/>
  </w:style>
  <w:style w:type="paragraph" w:customStyle="1" w:styleId="D037E31DC47C467CA7C2996E042D478B">
    <w:name w:val="D037E31DC47C467CA7C2996E042D478B"/>
  </w:style>
  <w:style w:type="paragraph" w:customStyle="1" w:styleId="4A21F560A5BE4669ABE6566991E6DBC8">
    <w:name w:val="4A21F560A5BE4669ABE6566991E6DBC8"/>
  </w:style>
  <w:style w:type="paragraph" w:customStyle="1" w:styleId="1436F30E0A4F4A09893648414901F567">
    <w:name w:val="1436F30E0A4F4A09893648414901F567"/>
  </w:style>
  <w:style w:type="paragraph" w:customStyle="1" w:styleId="D2D83BC667804698BD7EEF81F76A4066">
    <w:name w:val="D2D83BC667804698BD7EEF81F76A4066"/>
  </w:style>
  <w:style w:type="paragraph" w:customStyle="1" w:styleId="90AB899A802E4E28A14F7F19CE190539">
    <w:name w:val="90AB899A802E4E28A14F7F19CE190539"/>
  </w:style>
  <w:style w:type="paragraph" w:customStyle="1" w:styleId="5EB123C0E4D943899FA18BCFE9D8B4FA">
    <w:name w:val="5EB123C0E4D943899FA18BCFE9D8B4FA"/>
  </w:style>
  <w:style w:type="paragraph" w:customStyle="1" w:styleId="E537BFB4EEBE40B3B66ABA8121D647AC">
    <w:name w:val="E537BFB4EEBE40B3B66ABA8121D647AC"/>
  </w:style>
  <w:style w:type="paragraph" w:customStyle="1" w:styleId="28557086CAF0458ABE9497B83EBE465F">
    <w:name w:val="28557086CAF0458ABE9497B83EBE465F"/>
  </w:style>
  <w:style w:type="paragraph" w:customStyle="1" w:styleId="ED60F70FD5E341FF9C081AE7F58D8EB3">
    <w:name w:val="ED60F70FD5E341FF9C081AE7F58D8EB3"/>
  </w:style>
  <w:style w:type="paragraph" w:customStyle="1" w:styleId="C2D5F421F3E24581971A5529F81AACD0">
    <w:name w:val="C2D5F421F3E24581971A5529F81AACD0"/>
  </w:style>
  <w:style w:type="paragraph" w:customStyle="1" w:styleId="BB0BDB098BE842FAA6FA28E788E3BB8A">
    <w:name w:val="BB0BDB098BE842FAA6FA28E788E3BB8A"/>
  </w:style>
  <w:style w:type="paragraph" w:customStyle="1" w:styleId="04B382531DCE4C6187B4115279AD45B3">
    <w:name w:val="04B382531DCE4C6187B4115279AD45B3"/>
  </w:style>
  <w:style w:type="paragraph" w:customStyle="1" w:styleId="FBE519403DD4417CA5997C77B84613EE">
    <w:name w:val="FBE519403DD4417CA5997C77B84613EE"/>
  </w:style>
  <w:style w:type="paragraph" w:customStyle="1" w:styleId="8BA3DEABE52F498EB4450E7A418E8203">
    <w:name w:val="8BA3DEABE52F498EB4450E7A418E8203"/>
  </w:style>
  <w:style w:type="paragraph" w:customStyle="1" w:styleId="3F60BF973249491BA7F9EB5859EF4B1D">
    <w:name w:val="3F60BF973249491BA7F9EB5859EF4B1D"/>
  </w:style>
  <w:style w:type="paragraph" w:customStyle="1" w:styleId="236550BB79C6478A8AFF5E9378ED1CA1">
    <w:name w:val="236550BB79C6478A8AFF5E9378ED1CA1"/>
  </w:style>
  <w:style w:type="paragraph" w:customStyle="1" w:styleId="169CE00A11B54B30843C52E05EFEA241">
    <w:name w:val="169CE00A11B54B30843C52E05EFEA241"/>
  </w:style>
  <w:style w:type="paragraph" w:customStyle="1" w:styleId="FE38A42613644D1FABCE919E456D8166">
    <w:name w:val="FE38A42613644D1FABCE919E456D8166"/>
  </w:style>
  <w:style w:type="paragraph" w:customStyle="1" w:styleId="A7EFB25CB7504D08AB5A2626EAD08CDA">
    <w:name w:val="A7EFB25CB7504D08AB5A2626EAD08CDA"/>
  </w:style>
  <w:style w:type="paragraph" w:customStyle="1" w:styleId="14A872C4D0A646E9A205692C5FEF0C62">
    <w:name w:val="14A872C4D0A646E9A205692C5FEF0C62"/>
  </w:style>
  <w:style w:type="paragraph" w:customStyle="1" w:styleId="586FAFFDFCF04E8EB71126AE0BD2D7FF">
    <w:name w:val="586FAFFDFCF04E8EB71126AE0BD2D7FF"/>
  </w:style>
  <w:style w:type="paragraph" w:customStyle="1" w:styleId="B14C6A1B7CAE4AA2B53D42A894BAEF81">
    <w:name w:val="B14C6A1B7CAE4AA2B53D42A894BAEF81"/>
  </w:style>
  <w:style w:type="paragraph" w:customStyle="1" w:styleId="FEB5420DD9B1431FA8AF72C7EE4107A3">
    <w:name w:val="FEB5420DD9B1431FA8AF72C7EE4107A3"/>
  </w:style>
  <w:style w:type="character" w:customStyle="1" w:styleId="Heading2Char">
    <w:name w:val="Heading 2 Char"/>
    <w:basedOn w:val="DefaultParagraphFont"/>
    <w:link w:val="Heading2"/>
    <w:uiPriority w:val="9"/>
    <w:rsid w:val="007A12C5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761FCF4465C645DF9690B6A9DF29461D">
    <w:name w:val="761FCF4465C645DF9690B6A9DF29461D"/>
  </w:style>
  <w:style w:type="paragraph" w:customStyle="1" w:styleId="954B4BE35A5348C1ACCEF733ABEDA3B9">
    <w:name w:val="954B4BE35A5348C1ACCEF733ABEDA3B9"/>
    <w:rsid w:val="007A12C5"/>
  </w:style>
  <w:style w:type="paragraph" w:customStyle="1" w:styleId="74E1DE5200EF439CB02B301E9C1F2713">
    <w:name w:val="74E1DE5200EF439CB02B301E9C1F2713"/>
    <w:rsid w:val="007A12C5"/>
  </w:style>
  <w:style w:type="paragraph" w:customStyle="1" w:styleId="C95A068898D642A69936DAFC19A26867">
    <w:name w:val="C95A068898D642A69936DAFC19A26867"/>
    <w:rsid w:val="007A12C5"/>
  </w:style>
  <w:style w:type="paragraph" w:customStyle="1" w:styleId="FDCE760327B74AEDB02268F35034D65F">
    <w:name w:val="FDCE760327B74AEDB02268F35034D65F"/>
    <w:rsid w:val="007A12C5"/>
  </w:style>
  <w:style w:type="paragraph" w:customStyle="1" w:styleId="40E4E928E84141E3A3E895AA0427CDD2">
    <w:name w:val="40E4E928E84141E3A3E895AA0427CDD2"/>
    <w:rsid w:val="007A12C5"/>
  </w:style>
  <w:style w:type="paragraph" w:customStyle="1" w:styleId="7EC05B42629C4EE8BE31D235016BB114">
    <w:name w:val="7EC05B42629C4EE8BE31D235016BB114"/>
    <w:rsid w:val="007A12C5"/>
  </w:style>
  <w:style w:type="paragraph" w:customStyle="1" w:styleId="CCD57D4FEBBB41A988A6D11363108539">
    <w:name w:val="CCD57D4FEBBB41A988A6D11363108539"/>
    <w:rsid w:val="007A12C5"/>
  </w:style>
  <w:style w:type="paragraph" w:customStyle="1" w:styleId="374F5F5DF3DC4EDDA162D6C82B61381C">
    <w:name w:val="374F5F5DF3DC4EDDA162D6C82B61381C"/>
    <w:rsid w:val="007A12C5"/>
  </w:style>
  <w:style w:type="paragraph" w:customStyle="1" w:styleId="34FF7C508433426282B7A0FAEB02606D">
    <w:name w:val="34FF7C508433426282B7A0FAEB02606D"/>
    <w:rsid w:val="007A12C5"/>
  </w:style>
  <w:style w:type="paragraph" w:customStyle="1" w:styleId="13B7A915D91C4D42BE33FF7ED5F24A39">
    <w:name w:val="13B7A915D91C4D42BE33FF7ED5F24A39"/>
    <w:rsid w:val="007A12C5"/>
  </w:style>
  <w:style w:type="paragraph" w:customStyle="1" w:styleId="C2CC4D40DD4C4CC28C479E04F53008A4">
    <w:name w:val="C2CC4D40DD4C4CC28C479E04F53008A4"/>
    <w:rsid w:val="007A12C5"/>
  </w:style>
  <w:style w:type="paragraph" w:customStyle="1" w:styleId="52C36324DCF54533B61F2E8AD237F67B">
    <w:name w:val="52C36324DCF54533B61F2E8AD237F67B"/>
    <w:rsid w:val="007A12C5"/>
  </w:style>
  <w:style w:type="paragraph" w:customStyle="1" w:styleId="53AC3C3DBE104D1EA556A6D0CE85C7C1">
    <w:name w:val="53AC3C3DBE104D1EA556A6D0CE85C7C1"/>
    <w:rsid w:val="007A12C5"/>
  </w:style>
  <w:style w:type="paragraph" w:customStyle="1" w:styleId="F41C2033E6C74E629AA44ED1FA040B13">
    <w:name w:val="F41C2033E6C74E629AA44ED1FA040B13"/>
    <w:rsid w:val="007A12C5"/>
  </w:style>
  <w:style w:type="paragraph" w:customStyle="1" w:styleId="AA01843E1C194BC1955306097FF4E73A">
    <w:name w:val="AA01843E1C194BC1955306097FF4E73A"/>
    <w:rsid w:val="007A12C5"/>
  </w:style>
  <w:style w:type="paragraph" w:customStyle="1" w:styleId="EAF6D5061DE04130BA2AD8A37E354D32">
    <w:name w:val="EAF6D5061DE04130BA2AD8A37E354D32"/>
    <w:rsid w:val="007A12C5"/>
  </w:style>
  <w:style w:type="paragraph" w:customStyle="1" w:styleId="8401EBFA69FF49C18DA204FE30C7644F">
    <w:name w:val="8401EBFA69FF49C18DA204FE30C7644F"/>
    <w:rsid w:val="007A12C5"/>
  </w:style>
  <w:style w:type="paragraph" w:customStyle="1" w:styleId="D7263E56A1E24CBA90DF4D242E6ED00A">
    <w:name w:val="D7263E56A1E24CBA90DF4D242E6ED00A"/>
    <w:rsid w:val="007A12C5"/>
  </w:style>
  <w:style w:type="paragraph" w:customStyle="1" w:styleId="4FAE090A540E45C9B3DDBFB5003140B5">
    <w:name w:val="4FAE090A540E45C9B3DDBFB5003140B5"/>
    <w:rsid w:val="007A12C5"/>
  </w:style>
  <w:style w:type="paragraph" w:customStyle="1" w:styleId="0E8902086A684AA7937327D32C3CCF9B">
    <w:name w:val="0E8902086A684AA7937327D32C3CCF9B"/>
    <w:rsid w:val="007A12C5"/>
  </w:style>
  <w:style w:type="paragraph" w:customStyle="1" w:styleId="B5DEB256A0D34A41A9BD78C4B2972EFA">
    <w:name w:val="B5DEB256A0D34A41A9BD78C4B2972EFA"/>
    <w:rsid w:val="007A12C5"/>
  </w:style>
  <w:style w:type="paragraph" w:customStyle="1" w:styleId="79183C60C5D74747AE29FD4E2518188C">
    <w:name w:val="79183C60C5D74747AE29FD4E2518188C"/>
    <w:rsid w:val="007A12C5"/>
  </w:style>
  <w:style w:type="paragraph" w:customStyle="1" w:styleId="EBE4227DF71E435593A0947619427385">
    <w:name w:val="EBE4227DF71E435593A0947619427385"/>
    <w:rsid w:val="007A12C5"/>
  </w:style>
  <w:style w:type="paragraph" w:customStyle="1" w:styleId="868A690D3FD04FF49E08E72F8BA46792">
    <w:name w:val="868A690D3FD04FF49E08E72F8BA46792"/>
    <w:rsid w:val="007A12C5"/>
  </w:style>
  <w:style w:type="paragraph" w:customStyle="1" w:styleId="BA761DC200B44AA5B2A1580E3EAAAD40">
    <w:name w:val="BA761DC200B44AA5B2A1580E3EAAAD40"/>
    <w:rsid w:val="007A12C5"/>
  </w:style>
  <w:style w:type="paragraph" w:customStyle="1" w:styleId="B372CD6471664E2FB1428531BE955A83">
    <w:name w:val="B372CD6471664E2FB1428531BE955A83"/>
    <w:rsid w:val="007A12C5"/>
  </w:style>
  <w:style w:type="paragraph" w:customStyle="1" w:styleId="D7E936DF0F474603BFAEBEFEE0DA9C61">
    <w:name w:val="D7E936DF0F474603BFAEBEFEE0DA9C61"/>
    <w:rsid w:val="007A12C5"/>
  </w:style>
  <w:style w:type="paragraph" w:customStyle="1" w:styleId="09C59A71D8DA430AB6A8066E770BCD39">
    <w:name w:val="09C59A71D8DA430AB6A8066E770BCD39"/>
    <w:rsid w:val="007A12C5"/>
  </w:style>
  <w:style w:type="paragraph" w:customStyle="1" w:styleId="9CDA84B67372419DAA5531A1409CCB58">
    <w:name w:val="9CDA84B67372419DAA5531A1409CCB58"/>
    <w:rsid w:val="007A12C5"/>
  </w:style>
  <w:style w:type="paragraph" w:customStyle="1" w:styleId="610C3296477D49289BD39277D9297EE4">
    <w:name w:val="610C3296477D49289BD39277D9297EE4"/>
    <w:rsid w:val="007A12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ubtle Solids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B6CADA6-BE84-4561-9564-C5013E28B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2019-12-27T07:18:00Z</dcterms:created>
  <dcterms:modified xsi:type="dcterms:W3CDTF">2019-12-27T07:18:00Z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